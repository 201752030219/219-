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E0C7EF0" w14:textId="436E7CD6" w:rsidR="00B0633D" w:rsidRDefault="004B50BE">
      <w:pPr>
        <w:snapToGrid w:val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4BC7B38" wp14:editId="0F132BD6">
                <wp:simplePos x="0" y="0"/>
                <wp:positionH relativeFrom="column">
                  <wp:posOffset>-88323</wp:posOffset>
                </wp:positionH>
                <wp:positionV relativeFrom="paragraph">
                  <wp:posOffset>3192838</wp:posOffset>
                </wp:positionV>
                <wp:extent cx="2162175" cy="46393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63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EA25" w14:textId="77777777" w:rsidR="00B0633D" w:rsidRDefault="00C66146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1"/>
                              </w:rPr>
                              <w:t>自我评价</w:t>
                            </w:r>
                          </w:p>
                          <w:p w14:paraId="7AD47137" w14:textId="59AEEF28" w:rsidR="00B0633D" w:rsidRDefault="00C6614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善于沟通、</w:t>
                            </w:r>
                            <w:r w:rsidR="004B50B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为人谦逊，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具有良好的团队合作能力和人际交往能力。</w:t>
                            </w:r>
                          </w:p>
                          <w:p w14:paraId="3D6053DE" w14:textId="286A879E" w:rsidR="00B0633D" w:rsidRDefault="005244E1" w:rsidP="005244E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办事认真</w:t>
                            </w:r>
                            <w:r w:rsidR="00EF31C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踏实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，能较好地完成老师交待的任务</w:t>
                            </w:r>
                            <w:r w:rsidR="004B50B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，勇于迎接新挑战。</w:t>
                            </w:r>
                          </w:p>
                          <w:p w14:paraId="145C0151" w14:textId="62BE4632" w:rsidR="005244E1" w:rsidRPr="005244E1" w:rsidRDefault="005244E1" w:rsidP="005244E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热爱运动，身体健康，乐于助人，</w:t>
                            </w:r>
                            <w:r w:rsidR="004B50B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喜欢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在运动</w:t>
                            </w:r>
                            <w:r w:rsidR="004B50B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和生活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中结识朋友。</w:t>
                            </w:r>
                          </w:p>
                          <w:p w14:paraId="337E3501" w14:textId="77777777" w:rsidR="00B0633D" w:rsidRDefault="00C66146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8"/>
                                <w:szCs w:val="21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1"/>
                              </w:rPr>
                              <w:t>证书</w:t>
                            </w:r>
                          </w:p>
                          <w:p w14:paraId="0BC43A8A" w14:textId="77EA0381" w:rsidR="00B0633D" w:rsidRDefault="00C6614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CET-</w:t>
                            </w:r>
                            <w:r w:rsidR="000C64A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4</w:t>
                            </w:r>
                          </w:p>
                          <w:p w14:paraId="67957548" w14:textId="52F28B12" w:rsidR="000C64A0" w:rsidRDefault="000C64A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机动车驾驶证C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</w:t>
                            </w:r>
                          </w:p>
                          <w:p w14:paraId="0D703434" w14:textId="27E0D055" w:rsidR="00FB7314" w:rsidRDefault="00FB731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中国篮球二级裁判员证</w:t>
                            </w:r>
                          </w:p>
                          <w:p w14:paraId="02066514" w14:textId="1E646B2C" w:rsidR="00B0633D" w:rsidRDefault="00C66146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熟练操作</w:t>
                            </w:r>
                            <w:proofErr w:type="spellStart"/>
                            <w:r w:rsidR="000C64A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A</w:t>
                            </w:r>
                            <w:r w:rsidR="000C64A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ltiumDesigner</w:t>
                            </w:r>
                            <w:proofErr w:type="spellEnd"/>
                            <w:r w:rsidR="000C64A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0C64A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L</w:t>
                            </w:r>
                            <w:r w:rsidR="000C64A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abview</w:t>
                            </w:r>
                            <w:proofErr w:type="spellEnd"/>
                            <w:r w:rsidR="000C64A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</w:t>
                            </w:r>
                            <w:r w:rsidR="00DC57CF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Proteus,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等软件</w:t>
                            </w:r>
                          </w:p>
                          <w:p w14:paraId="4A60526F" w14:textId="77777777" w:rsidR="00B0633D" w:rsidRDefault="00B0633D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6C473F92" w14:textId="77777777" w:rsidR="00B0633D" w:rsidRDefault="00B0633D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C7B38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-6.95pt;margin-top:251.4pt;width:170.25pt;height:365.3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" filled="f" stroked="f" strokeweight=".5pt">
                <v:textbox style="mso-fit-shape-to-text:t">
                  <w:txbxContent>
                    <w:p w14:paraId="7CC0EA25" w14:textId="77777777" w:rsidR="00B0633D" w:rsidRDefault="00C66146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color w:val="0070C0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70C0"/>
                          <w:sz w:val="28"/>
                          <w:szCs w:val="21"/>
                        </w:rPr>
                        <w:t>自我评价</w:t>
                      </w:r>
                    </w:p>
                    <w:p w14:paraId="7AD47137" w14:textId="59AEEF28" w:rsidR="00B0633D" w:rsidRDefault="00C66146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善于沟通、</w:t>
                      </w:r>
                      <w:r w:rsidR="004B50BE">
                        <w:rPr>
                          <w:rFonts w:ascii="微软雅黑" w:eastAsia="微软雅黑" w:hAnsi="微软雅黑" w:hint="eastAsia"/>
                          <w:szCs w:val="21"/>
                        </w:rPr>
                        <w:t>为人谦逊，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具有良好的团队合作能力和人际交往能力。</w:t>
                      </w:r>
                    </w:p>
                    <w:p w14:paraId="3D6053DE" w14:textId="286A879E" w:rsidR="00B0633D" w:rsidRDefault="005244E1" w:rsidP="005244E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办事认真</w:t>
                      </w:r>
                      <w:r w:rsidR="00EF31CE">
                        <w:rPr>
                          <w:rFonts w:ascii="微软雅黑" w:eastAsia="微软雅黑" w:hAnsi="微软雅黑" w:hint="eastAsia"/>
                          <w:szCs w:val="21"/>
                        </w:rPr>
                        <w:t>踏实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，能较好地完成老师交待的任务</w:t>
                      </w:r>
                      <w:r w:rsidR="004B50BE">
                        <w:rPr>
                          <w:rFonts w:ascii="微软雅黑" w:eastAsia="微软雅黑" w:hAnsi="微软雅黑" w:hint="eastAsia"/>
                          <w:szCs w:val="21"/>
                        </w:rPr>
                        <w:t>，勇于迎接新挑战。</w:t>
                      </w:r>
                    </w:p>
                    <w:p w14:paraId="145C0151" w14:textId="62BE4632" w:rsidR="005244E1" w:rsidRPr="005244E1" w:rsidRDefault="005244E1" w:rsidP="005244E1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热爱运动，身体健康，乐于助人，</w:t>
                      </w:r>
                      <w:r w:rsidR="004B50BE">
                        <w:rPr>
                          <w:rFonts w:ascii="微软雅黑" w:eastAsia="微软雅黑" w:hAnsi="微软雅黑" w:hint="eastAsia"/>
                          <w:szCs w:val="21"/>
                        </w:rPr>
                        <w:t>喜欢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在运动</w:t>
                      </w:r>
                      <w:r w:rsidR="004B50BE">
                        <w:rPr>
                          <w:rFonts w:ascii="微软雅黑" w:eastAsia="微软雅黑" w:hAnsi="微软雅黑" w:hint="eastAsia"/>
                          <w:szCs w:val="21"/>
                        </w:rPr>
                        <w:t>和生活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中结识朋友。</w:t>
                      </w:r>
                    </w:p>
                    <w:p w14:paraId="337E3501" w14:textId="77777777" w:rsidR="00B0633D" w:rsidRDefault="00C66146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8"/>
                          <w:szCs w:val="21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28"/>
                          <w:szCs w:val="21"/>
                        </w:rPr>
                        <w:t>证书</w:t>
                      </w:r>
                    </w:p>
                    <w:p w14:paraId="0BC43A8A" w14:textId="77EA0381" w:rsidR="00B0633D" w:rsidRDefault="00C66146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CET-</w:t>
                      </w:r>
                      <w:r w:rsidR="000C64A0">
                        <w:rPr>
                          <w:rFonts w:ascii="微软雅黑" w:eastAsia="微软雅黑" w:hAnsi="微软雅黑"/>
                          <w:szCs w:val="21"/>
                        </w:rPr>
                        <w:t>4</w:t>
                      </w:r>
                    </w:p>
                    <w:p w14:paraId="67957548" w14:textId="52F28B12" w:rsidR="000C64A0" w:rsidRDefault="000C64A0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机动车驾驶证C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1</w:t>
                      </w:r>
                    </w:p>
                    <w:p w14:paraId="0D703434" w14:textId="27E0D055" w:rsidR="00FB7314" w:rsidRDefault="00FB7314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中国篮球二级裁判员证</w:t>
                      </w:r>
                    </w:p>
                    <w:p w14:paraId="02066514" w14:textId="1E646B2C" w:rsidR="00B0633D" w:rsidRDefault="00C66146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熟练操作</w:t>
                      </w:r>
                      <w:proofErr w:type="spellStart"/>
                      <w:r w:rsidR="000C64A0">
                        <w:rPr>
                          <w:rFonts w:ascii="微软雅黑" w:eastAsia="微软雅黑" w:hAnsi="微软雅黑" w:hint="eastAsia"/>
                          <w:szCs w:val="21"/>
                        </w:rPr>
                        <w:t>A</w:t>
                      </w:r>
                      <w:r w:rsidR="000C64A0">
                        <w:rPr>
                          <w:rFonts w:ascii="微软雅黑" w:eastAsia="微软雅黑" w:hAnsi="微软雅黑"/>
                          <w:szCs w:val="21"/>
                        </w:rPr>
                        <w:t>ltiumDesigner</w:t>
                      </w:r>
                      <w:proofErr w:type="spellEnd"/>
                      <w:r w:rsidR="000C64A0">
                        <w:rPr>
                          <w:rFonts w:ascii="微软雅黑" w:eastAsia="微软雅黑" w:hAnsi="微软雅黑" w:hint="eastAsia"/>
                          <w:szCs w:val="21"/>
                        </w:rPr>
                        <w:t>，</w:t>
                      </w:r>
                      <w:proofErr w:type="spellStart"/>
                      <w:r w:rsidR="000C64A0">
                        <w:rPr>
                          <w:rFonts w:ascii="微软雅黑" w:eastAsia="微软雅黑" w:hAnsi="微软雅黑" w:hint="eastAsia"/>
                          <w:szCs w:val="21"/>
                        </w:rPr>
                        <w:t>L</w:t>
                      </w:r>
                      <w:r w:rsidR="000C64A0">
                        <w:rPr>
                          <w:rFonts w:ascii="微软雅黑" w:eastAsia="微软雅黑" w:hAnsi="微软雅黑"/>
                          <w:szCs w:val="21"/>
                        </w:rPr>
                        <w:t>abview</w:t>
                      </w:r>
                      <w:proofErr w:type="spellEnd"/>
                      <w:r w:rsidR="000C64A0">
                        <w:rPr>
                          <w:rFonts w:ascii="微软雅黑" w:eastAsia="微软雅黑" w:hAnsi="微软雅黑" w:hint="eastAsia"/>
                          <w:szCs w:val="21"/>
                        </w:rPr>
                        <w:t>，</w:t>
                      </w:r>
                      <w:r w:rsidR="00DC57CF">
                        <w:rPr>
                          <w:rFonts w:ascii="微软雅黑" w:eastAsia="微软雅黑" w:hAnsi="微软雅黑"/>
                          <w:szCs w:val="21"/>
                        </w:rPr>
                        <w:t xml:space="preserve">Proteus,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Office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等软件</w:t>
                      </w:r>
                    </w:p>
                    <w:p w14:paraId="4A60526F" w14:textId="77777777" w:rsidR="00B0633D" w:rsidRDefault="00B0633D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6C473F92" w14:textId="77777777" w:rsidR="00B0633D" w:rsidRDefault="00B0633D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64A0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4DC5E3CC" wp14:editId="6DB559DA">
                <wp:simplePos x="0" y="0"/>
                <wp:positionH relativeFrom="column">
                  <wp:posOffset>-90054</wp:posOffset>
                </wp:positionH>
                <wp:positionV relativeFrom="paragraph">
                  <wp:posOffset>7612611</wp:posOffset>
                </wp:positionV>
                <wp:extent cx="2320290" cy="21539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215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D8F4B" w14:textId="7FC92AE6" w:rsidR="00394A82" w:rsidRPr="00394A82" w:rsidRDefault="00394A82" w:rsidP="000C64A0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28"/>
                                <w:szCs w:val="21"/>
                              </w:rPr>
                              <w:t>所获奖项</w:t>
                            </w:r>
                          </w:p>
                          <w:p w14:paraId="4841A191" w14:textId="7B611BBF" w:rsidR="00394A82" w:rsidRDefault="00394A82" w:rsidP="00394A8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校节能减排大赛三等奖</w:t>
                            </w:r>
                          </w:p>
                          <w:p w14:paraId="57726E97" w14:textId="4F54E926" w:rsidR="00647FFC" w:rsidRPr="00647FFC" w:rsidRDefault="00647FFC" w:rsidP="00647FF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长沙理工大学“五四”评优，文体活动先进个人</w:t>
                            </w:r>
                          </w:p>
                          <w:p w14:paraId="753D4550" w14:textId="7C7FA749" w:rsidR="00394A82" w:rsidRDefault="00394A82" w:rsidP="00394A8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017年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理工杯第四名</w:t>
                            </w:r>
                          </w:p>
                          <w:p w14:paraId="1F6D3C3C" w14:textId="210ABE9A" w:rsidR="00394A82" w:rsidRDefault="00394A82" w:rsidP="00394A8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019年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理工杯第八名</w:t>
                            </w:r>
                          </w:p>
                          <w:p w14:paraId="19DE2694" w14:textId="056C02BD" w:rsidR="00394A82" w:rsidRPr="00394A82" w:rsidRDefault="00394A82" w:rsidP="00394A8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文明寝室创建先进个人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E3CC" id="文本框 2" o:spid="_x0000_s1027" type="#_x0000_t202" style="position:absolute;left:0;text-align:left;margin-left:-7.1pt;margin-top:599.4pt;width:182.7pt;height:169.6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" filled="f" stroked="f">
                <v:textbox>
                  <w:txbxContent>
                    <w:p w14:paraId="6EED8F4B" w14:textId="7FC92AE6" w:rsidR="00394A82" w:rsidRPr="00394A82" w:rsidRDefault="00394A82" w:rsidP="000C64A0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28"/>
                          <w:szCs w:val="21"/>
                        </w:rPr>
                        <w:t>所获奖项</w:t>
                      </w:r>
                    </w:p>
                    <w:p w14:paraId="4841A191" w14:textId="7B611BBF" w:rsidR="00394A82" w:rsidRDefault="00394A82" w:rsidP="00394A82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校节能减排大赛三等奖</w:t>
                      </w:r>
                    </w:p>
                    <w:p w14:paraId="57726E97" w14:textId="4F54E926" w:rsidR="00647FFC" w:rsidRPr="00647FFC" w:rsidRDefault="00647FFC" w:rsidP="00647FFC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长沙理工大学“五四”评优，文体活动先进个人</w:t>
                      </w:r>
                    </w:p>
                    <w:p w14:paraId="753D4550" w14:textId="7C7FA749" w:rsidR="00394A82" w:rsidRDefault="00394A82" w:rsidP="00394A82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017年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理工杯第四名</w:t>
                      </w:r>
                    </w:p>
                    <w:p w14:paraId="1F6D3C3C" w14:textId="210ABE9A" w:rsidR="00394A82" w:rsidRDefault="00394A82" w:rsidP="00394A82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019年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理工杯第八名</w:t>
                      </w:r>
                    </w:p>
                    <w:p w14:paraId="19DE2694" w14:textId="056C02BD" w:rsidR="00394A82" w:rsidRPr="00394A82" w:rsidRDefault="00394A82" w:rsidP="00394A82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文明寝室创建先进个人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2FD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2FEE6A1" wp14:editId="2F726EA1">
                <wp:simplePos x="0" y="0"/>
                <wp:positionH relativeFrom="column">
                  <wp:posOffset>2450465</wp:posOffset>
                </wp:positionH>
                <wp:positionV relativeFrom="paragraph">
                  <wp:posOffset>4064693</wp:posOffset>
                </wp:positionV>
                <wp:extent cx="85725" cy="85725"/>
                <wp:effectExtent l="19050" t="19050" r="28575" b="285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176C9" id="椭圆 16" o:spid="_x0000_s1026" style="position:absolute;left:0;text-align:left;margin-left:192.95pt;margin-top:320.05pt;width:6.75pt;height:6.7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" fillcolor="#bfbfbf [2412]" strokecolor="white [3212]" strokeweight="3pt">
                <v:stroke joinstyle="miter"/>
              </v:oval>
            </w:pict>
          </mc:Fallback>
        </mc:AlternateContent>
      </w:r>
      <w:r w:rsidR="007E22FD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F856C68" wp14:editId="03153675">
                <wp:simplePos x="0" y="0"/>
                <wp:positionH relativeFrom="column">
                  <wp:posOffset>2450465</wp:posOffset>
                </wp:positionH>
                <wp:positionV relativeFrom="paragraph">
                  <wp:posOffset>1424940</wp:posOffset>
                </wp:positionV>
                <wp:extent cx="85725" cy="8073390"/>
                <wp:effectExtent l="19050" t="19050" r="28575" b="4191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8073390"/>
                          <a:chOff x="6932" y="3568"/>
                          <a:chExt cx="135" cy="12714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6992" y="3583"/>
                            <a:ext cx="0" cy="126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14"/>
                        <wps:cNvSpPr/>
                        <wps:spPr>
                          <a:xfrm>
                            <a:off x="6932" y="3568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6932" y="6463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9C211" id="组合 18" o:spid="_x0000_s1026" style="position:absolute;left:0;text-align:left;margin-left:192.95pt;margin-top:112.2pt;width:6.75pt;height:635.7pt;z-index:251663872" coordorigin="6932,3568" coordsize="135,12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">
                <v:line id="直接连接符 13" o:spid="_x0000_s1027" style="position:absolute;visibility:visible;mso-wrap-style:square" from="6992,3583" to="6992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" strokecolor="#bfbfbf [2412]" strokeweight=".5pt">
                  <v:stroke joinstyle="miter"/>
                </v:line>
                <v:oval id="椭圆 14" o:spid="_x0000_s1028" style="position:absolute;left:6932;top:3568;width:135;height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" fillcolor="#bfbfbf [2412]" strokecolor="white [3212]" strokeweight="3pt">
                  <v:stroke joinstyle="miter"/>
                </v:oval>
                <v:oval id="椭圆 15" o:spid="_x0000_s1029" style="position:absolute;left:6932;top:6463;width:135;height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" fillcolor="#bfbfbf [2412]" strokecolor="white [3212]" strokeweight="3pt">
                  <v:stroke joinstyle="miter"/>
                </v:oval>
              </v:group>
            </w:pict>
          </mc:Fallback>
        </mc:AlternateContent>
      </w:r>
      <w:r w:rsidR="007E22FD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E1DDB63" wp14:editId="18D373FC">
                <wp:simplePos x="0" y="0"/>
                <wp:positionH relativeFrom="column">
                  <wp:posOffset>2450465</wp:posOffset>
                </wp:positionH>
                <wp:positionV relativeFrom="paragraph">
                  <wp:posOffset>7875212</wp:posOffset>
                </wp:positionV>
                <wp:extent cx="85725" cy="85725"/>
                <wp:effectExtent l="19050" t="1905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0AE46" id="椭圆 17" o:spid="_x0000_s1026" style="position:absolute;left:0;text-align:left;margin-left:192.95pt;margin-top:620.1pt;width:6.75pt;height:6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" fillcolor="#bfbfbf" strokecolor="window" strokeweight="3pt">
                <v:stroke joinstyle="miter"/>
              </v:oval>
            </w:pict>
          </mc:Fallback>
        </mc:AlternateContent>
      </w:r>
      <w:r w:rsidR="007E22FD">
        <w:rPr>
          <w:noProof/>
        </w:rPr>
        <w:drawing>
          <wp:anchor distT="0" distB="0" distL="114300" distR="114300" simplePos="0" relativeHeight="251652608" behindDoc="0" locked="0" layoutInCell="1" allowOverlap="1" wp14:anchorId="1614CB56" wp14:editId="1EA76B48">
            <wp:simplePos x="0" y="0"/>
            <wp:positionH relativeFrom="column">
              <wp:posOffset>2680855</wp:posOffset>
            </wp:positionH>
            <wp:positionV relativeFrom="paragraph">
              <wp:posOffset>3985491</wp:posOffset>
            </wp:positionV>
            <wp:extent cx="257175" cy="257175"/>
            <wp:effectExtent l="0" t="0" r="9525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2FD">
        <w:rPr>
          <w:noProof/>
        </w:rPr>
        <w:drawing>
          <wp:anchor distT="0" distB="0" distL="114300" distR="114300" simplePos="0" relativeHeight="251658752" behindDoc="0" locked="0" layoutInCell="1" allowOverlap="1" wp14:anchorId="606E6FFD" wp14:editId="7FB658A2">
            <wp:simplePos x="0" y="0"/>
            <wp:positionH relativeFrom="column">
              <wp:posOffset>2659496</wp:posOffset>
            </wp:positionH>
            <wp:positionV relativeFrom="paragraph">
              <wp:posOffset>7815753</wp:posOffset>
            </wp:positionV>
            <wp:extent cx="257175" cy="257175"/>
            <wp:effectExtent l="0" t="0" r="9525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D8D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EBD6774" wp14:editId="61CB243A">
                <wp:simplePos x="0" y="0"/>
                <wp:positionH relativeFrom="column">
                  <wp:posOffset>3008804</wp:posOffset>
                </wp:positionH>
                <wp:positionV relativeFrom="paragraph">
                  <wp:posOffset>1316182</wp:posOffset>
                </wp:positionV>
                <wp:extent cx="3505200" cy="8215630"/>
                <wp:effectExtent l="0" t="0" r="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821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85AA2" w14:textId="77777777" w:rsidR="00B0633D" w:rsidRDefault="00C66146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  <w:t>个人信息</w:t>
                            </w:r>
                          </w:p>
                          <w:p w14:paraId="5869DDA1" w14:textId="12255271" w:rsidR="00B0633D" w:rsidRDefault="0029661E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生日</w:t>
                            </w:r>
                            <w:r w:rsidR="00C6614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1999/0</w:t>
                            </w:r>
                            <w:r w:rsidR="00245A9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/0</w:t>
                            </w:r>
                            <w:r w:rsidR="00245A9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4</w:t>
                            </w:r>
                          </w:p>
                          <w:p w14:paraId="70684F17" w14:textId="282755BC" w:rsidR="00B0633D" w:rsidRDefault="00C66146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城市    </w:t>
                            </w:r>
                            <w:r w:rsidR="0029661E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湖南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="00245A9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岳阳</w:t>
                            </w:r>
                          </w:p>
                          <w:p w14:paraId="6CAF0AE2" w14:textId="31D294A3" w:rsidR="00B0633D" w:rsidRDefault="00C66146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 w:rsidR="0029661E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</w:t>
                            </w:r>
                            <w:r w:rsidR="00245A9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30-7716-3637</w:t>
                            </w:r>
                          </w:p>
                          <w:p w14:paraId="7DE9864C" w14:textId="0F1B4F80" w:rsidR="0029661E" w:rsidRDefault="0029661E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Q</w:t>
                            </w:r>
                            <w:r w:rsidR="000C64A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Q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 1</w:t>
                            </w:r>
                            <w:r w:rsidR="00245A9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225058291</w:t>
                            </w:r>
                          </w:p>
                          <w:p w14:paraId="12415EBD" w14:textId="2C532C6C" w:rsidR="00B0633D" w:rsidRDefault="00C66146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 w:rsidR="00245A9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1225058291</w:t>
                            </w:r>
                            <w:r w:rsidR="0029661E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@</w:t>
                            </w:r>
                            <w:r w:rsidR="00245A9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qq</w:t>
                            </w:r>
                            <w:r w:rsidR="0029661E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.com</w:t>
                            </w:r>
                          </w:p>
                          <w:p w14:paraId="70DC3C05" w14:textId="77777777" w:rsidR="00B0633D" w:rsidRDefault="00B0633D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6EB5BC52" w14:textId="77777777" w:rsidR="00B0633D" w:rsidRDefault="00C66146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1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  <w:t>背景</w:t>
                            </w:r>
                          </w:p>
                          <w:p w14:paraId="5C2AB773" w14:textId="43E601C3" w:rsidR="0029661E" w:rsidRDefault="00C66146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201</w:t>
                            </w:r>
                            <w:r w:rsidR="0029661E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7/9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-20</w:t>
                            </w:r>
                            <w:r w:rsidR="0029661E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21/</w:t>
                            </w:r>
                            <w:r w:rsidR="00DC437F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</w:p>
                          <w:p w14:paraId="3A07253B" w14:textId="6FFF76DF" w:rsidR="00FE284D" w:rsidRPr="009E6D8D" w:rsidRDefault="0029661E" w:rsidP="009E6D8D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长沙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理工</w:t>
                            </w:r>
                            <w:r w:rsidR="00C66146"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大学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测控技术与仪器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     本科</w:t>
                            </w:r>
                          </w:p>
                          <w:p w14:paraId="1CEE3AD6" w14:textId="59AF6D76" w:rsidR="00DC437F" w:rsidRDefault="00DC437F" w:rsidP="00DC437F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1"/>
                              </w:rPr>
                              <w:t>校内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  <w:t>实践</w:t>
                            </w:r>
                          </w:p>
                          <w:p w14:paraId="5A56A38E" w14:textId="77777777" w:rsidR="00647FFC" w:rsidRDefault="00647FFC" w:rsidP="00647FFC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8/11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9/3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节能减排大赛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员</w:t>
                            </w:r>
                          </w:p>
                          <w:p w14:paraId="48CD531B" w14:textId="77777777" w:rsidR="00647FFC" w:rsidRDefault="00647FFC" w:rsidP="00647FFC">
                            <w:pPr>
                              <w:snapToGrid w:val="0"/>
                              <w:spacing w:line="380" w:lineRule="exact"/>
                              <w:ind w:firstLineChars="50" w:firstLine="105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制作的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基于5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1单片机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的农田温湿度智能</w:t>
                            </w:r>
                          </w:p>
                          <w:p w14:paraId="1BD1CA9D" w14:textId="1E231539" w:rsidR="00647FFC" w:rsidRPr="00647FFC" w:rsidRDefault="00647FFC" w:rsidP="00647FFC">
                            <w:pPr>
                              <w:snapToGrid w:val="0"/>
                              <w:spacing w:line="380" w:lineRule="exact"/>
                              <w:ind w:firstLineChars="50" w:firstLine="105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调控系统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”获得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校节能减排大赛三等奖</w:t>
                            </w:r>
                          </w:p>
                          <w:p w14:paraId="0E8AE124" w14:textId="7B919A1A" w:rsidR="00FE284D" w:rsidRDefault="00FE284D" w:rsidP="00DC437F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20</w:t>
                            </w:r>
                            <w:r w:rsidR="00FB7314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17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/8-20</w:t>
                            </w:r>
                            <w:r w:rsidR="00FB7314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/7       </w:t>
                            </w:r>
                            <w:r w:rsidR="00FB7314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长沙理工大学</w:t>
                            </w:r>
                            <w:r w:rsidR="00FB7314"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校篮球队 成员</w:t>
                            </w:r>
                          </w:p>
                          <w:p w14:paraId="1CAAB7B2" w14:textId="6B1D45AD" w:rsidR="00394A82" w:rsidRPr="009E6D8D" w:rsidRDefault="00394A82" w:rsidP="00DC437F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长沙理工大学连续两年取得C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UBA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阳光组湖南省第一名</w:t>
                            </w:r>
                          </w:p>
                          <w:p w14:paraId="7F939892" w14:textId="5D06F6DB" w:rsidR="00DC437F" w:rsidRDefault="00DC437F" w:rsidP="00DC437F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201</w:t>
                            </w:r>
                            <w:r w:rsidR="00FB7314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/</w:t>
                            </w:r>
                            <w:r w:rsidR="00FB7314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-20</w:t>
                            </w:r>
                            <w:r w:rsidR="00FB7314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/</w:t>
                            </w:r>
                            <w:r w:rsidR="00FB7314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  <w:r w:rsidR="00FE284D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 w:rsidR="00FB7314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 汽机</w:t>
                            </w:r>
                            <w:r w:rsidR="00FB7314"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学院篮球队队长</w:t>
                            </w:r>
                          </w:p>
                          <w:p w14:paraId="6F3916E2" w14:textId="7CF632C9" w:rsidR="00394A82" w:rsidRPr="009E6D8D" w:rsidRDefault="00394A82" w:rsidP="00DC437F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带领学院进入八强</w:t>
                            </w:r>
                          </w:p>
                          <w:p w14:paraId="24127FC8" w14:textId="0C073405" w:rsidR="00FB7314" w:rsidRDefault="00FB7314" w:rsidP="00DC437F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017/9-2018/9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院学生会生活权益部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干事</w:t>
                            </w:r>
                          </w:p>
                          <w:p w14:paraId="0B6365FB" w14:textId="0001ABE1" w:rsidR="00394A82" w:rsidRPr="009E6D8D" w:rsidRDefault="00394A82" w:rsidP="00DC437F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协调同学与学院之间的关系，反映同学们生活上的诉求</w:t>
                            </w:r>
                          </w:p>
                          <w:p w14:paraId="1D818438" w14:textId="4CB9C1ED" w:rsidR="00FE284D" w:rsidRDefault="00FE284D" w:rsidP="00FE284D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8/6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金工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实习  长沙理工大学工程训练中心</w:t>
                            </w:r>
                          </w:p>
                          <w:p w14:paraId="0CBA279F" w14:textId="6ACC9488" w:rsidR="00FE284D" w:rsidRPr="00FE284D" w:rsidRDefault="00FE284D" w:rsidP="00FE284D">
                            <w:pPr>
                              <w:snapToGrid w:val="0"/>
                              <w:spacing w:line="380" w:lineRule="exact"/>
                              <w:ind w:firstLineChars="50" w:firstLine="105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E284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了解</w:t>
                            </w:r>
                            <w:r w:rsidR="006414C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r w:rsidRPr="00FE284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掌握</w:t>
                            </w:r>
                            <w:r w:rsidR="006414C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并实践</w:t>
                            </w:r>
                            <w:r w:rsidRPr="00FE284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工业上基本的加工流程与技术</w:t>
                            </w:r>
                          </w:p>
                          <w:p w14:paraId="5C8EB8FB" w14:textId="0D3614B6" w:rsidR="00FE284D" w:rsidRDefault="00FE284D" w:rsidP="00FE284D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020/6  线上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 xml:space="preserve">生产实习 </w:t>
                            </w:r>
                          </w:p>
                          <w:p w14:paraId="6A5B5431" w14:textId="77777777" w:rsidR="00FE284D" w:rsidRPr="00FE284D" w:rsidRDefault="00FE284D" w:rsidP="00FE284D">
                            <w:pPr>
                              <w:snapToGrid w:val="0"/>
                              <w:spacing w:line="380" w:lineRule="exact"/>
                              <w:ind w:firstLineChars="50" w:firstLine="105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E284D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了解</w:t>
                            </w:r>
                            <w:r w:rsidRPr="00FE284D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专业所学知识的应用以及相关行业的发展现状</w:t>
                            </w:r>
                          </w:p>
                          <w:p w14:paraId="59096D35" w14:textId="77777777" w:rsidR="00FE284D" w:rsidRDefault="00FE284D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</w:pPr>
                          </w:p>
                          <w:p w14:paraId="7A7EF331" w14:textId="01E56968" w:rsidR="00B0633D" w:rsidRDefault="00C66146">
                            <w:pPr>
                              <w:snapToGrid w:val="0"/>
                              <w:spacing w:afterLines="50" w:after="156" w:line="380" w:lineRule="exact"/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1"/>
                              </w:rPr>
                              <w:t>校外</w:t>
                            </w: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  <w:t>实践</w:t>
                            </w:r>
                          </w:p>
                          <w:p w14:paraId="7C0A7F57" w14:textId="4A0FC626" w:rsidR="00B0633D" w:rsidRDefault="00791F53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201</w:t>
                            </w:r>
                            <w:r w:rsidR="00FF4772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/12-20</w:t>
                            </w:r>
                            <w:r w:rsidR="00FF4772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/</w:t>
                            </w:r>
                            <w:r w:rsidR="00FF4772"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 w:rsidR="00FF4772"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兼职家教</w:t>
                            </w:r>
                          </w:p>
                          <w:p w14:paraId="0B593E76" w14:textId="0389B6E2" w:rsidR="00394A82" w:rsidRPr="00394A82" w:rsidRDefault="00FF4772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寒假在教学机构</w:t>
                            </w:r>
                            <w:r w:rsidR="00394A8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家教工作，辅导数学和英语</w:t>
                            </w:r>
                            <w:r w:rsidR="00791F53" w:rsidRPr="00791F53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14:paraId="2C41726C" w14:textId="46044C97" w:rsidR="00FE284D" w:rsidRDefault="00394A82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  <w:t>2018/7-2018/9    工厂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Cs w:val="21"/>
                              </w:rPr>
                              <w:t>实地体验</w:t>
                            </w:r>
                          </w:p>
                          <w:p w14:paraId="2DFB1426" w14:textId="15B658B5" w:rsidR="00394A82" w:rsidRDefault="00394A82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在巴陵石化热电事业部实地参观了解一些工作情况。</w:t>
                            </w:r>
                          </w:p>
                          <w:p w14:paraId="710A0964" w14:textId="4264B35B" w:rsidR="00B0633D" w:rsidRDefault="00C66146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1"/>
                              </w:rPr>
                              <w:t>主修课程</w:t>
                            </w:r>
                          </w:p>
                          <w:p w14:paraId="5D11A346" w14:textId="0F75CAA2" w:rsidR="00C66146" w:rsidRDefault="00C66146"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电路理论，C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，单片机，数电</w:t>
                            </w:r>
                            <w:r w:rsidR="00394A8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模电，自动控制原理，虚拟仪器设计，测控电路，无损检测技术，嵌入式系统设计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D6774" id="文本框 9" o:spid="_x0000_s1028" type="#_x0000_t202" style="position:absolute;left:0;text-align:left;margin-left:236.9pt;margin-top:103.65pt;width:276pt;height:646.9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" filled="f" stroked="f" strokeweight=".5pt">
                <v:textbox style="mso-fit-shape-to-text:t">
                  <w:txbxContent>
                    <w:p w14:paraId="62685AA2" w14:textId="77777777" w:rsidR="00B0633D" w:rsidRDefault="00C66146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  <w:t>个人信息</w:t>
                      </w:r>
                    </w:p>
                    <w:p w14:paraId="5869DDA1" w14:textId="12255271" w:rsidR="00B0633D" w:rsidRDefault="0029661E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生日</w:t>
                      </w:r>
                      <w:r w:rsidR="00C66146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1999/0</w:t>
                      </w:r>
                      <w:r w:rsidR="00245A90">
                        <w:rPr>
                          <w:rFonts w:ascii="微软雅黑" w:eastAsia="微软雅黑" w:hAnsi="微软雅黑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/0</w:t>
                      </w:r>
                      <w:r w:rsidR="00245A90">
                        <w:rPr>
                          <w:rFonts w:ascii="微软雅黑" w:eastAsia="微软雅黑" w:hAnsi="微软雅黑"/>
                          <w:szCs w:val="21"/>
                        </w:rPr>
                        <w:t>4</w:t>
                      </w:r>
                    </w:p>
                    <w:p w14:paraId="70684F17" w14:textId="282755BC" w:rsidR="00B0633D" w:rsidRDefault="00C66146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城市    </w:t>
                      </w:r>
                      <w:r w:rsidR="0029661E">
                        <w:rPr>
                          <w:rFonts w:ascii="微软雅黑" w:eastAsia="微软雅黑" w:hAnsi="微软雅黑" w:hint="eastAsia"/>
                          <w:szCs w:val="21"/>
                        </w:rPr>
                        <w:t>湖南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="00245A90">
                        <w:rPr>
                          <w:rFonts w:ascii="微软雅黑" w:eastAsia="微软雅黑" w:hAnsi="微软雅黑" w:hint="eastAsia"/>
                          <w:szCs w:val="21"/>
                        </w:rPr>
                        <w:t>岳阳</w:t>
                      </w:r>
                    </w:p>
                    <w:p w14:paraId="6CAF0AE2" w14:textId="31D294A3" w:rsidR="00B0633D" w:rsidRDefault="00C66146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电话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 w:rsidR="0029661E">
                        <w:rPr>
                          <w:rFonts w:ascii="微软雅黑" w:eastAsia="微软雅黑" w:hAnsi="微软雅黑"/>
                          <w:szCs w:val="21"/>
                        </w:rPr>
                        <w:t>1</w:t>
                      </w:r>
                      <w:r w:rsidR="00245A90">
                        <w:rPr>
                          <w:rFonts w:ascii="微软雅黑" w:eastAsia="微软雅黑" w:hAnsi="微软雅黑"/>
                          <w:szCs w:val="21"/>
                        </w:rPr>
                        <w:t>30-7716-3637</w:t>
                      </w:r>
                    </w:p>
                    <w:p w14:paraId="7DE9864C" w14:textId="0F1B4F80" w:rsidR="0029661E" w:rsidRDefault="0029661E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Q</w:t>
                      </w:r>
                      <w:r w:rsidR="000C64A0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Q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 xml:space="preserve">    1</w:t>
                      </w:r>
                      <w:r w:rsidR="00245A90">
                        <w:rPr>
                          <w:rFonts w:ascii="微软雅黑" w:eastAsia="微软雅黑" w:hAnsi="微软雅黑"/>
                          <w:szCs w:val="21"/>
                        </w:rPr>
                        <w:t>225058291</w:t>
                      </w:r>
                    </w:p>
                    <w:p w14:paraId="12415EBD" w14:textId="2C532C6C" w:rsidR="00B0633D" w:rsidRDefault="00C66146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 w:rsidR="00245A90">
                        <w:rPr>
                          <w:rFonts w:ascii="微软雅黑" w:eastAsia="微软雅黑" w:hAnsi="微软雅黑"/>
                          <w:szCs w:val="21"/>
                        </w:rPr>
                        <w:t>1225058291</w:t>
                      </w:r>
                      <w:r w:rsidR="0029661E">
                        <w:rPr>
                          <w:rFonts w:ascii="微软雅黑" w:eastAsia="微软雅黑" w:hAnsi="微软雅黑"/>
                          <w:szCs w:val="21"/>
                        </w:rPr>
                        <w:t>@</w:t>
                      </w:r>
                      <w:r w:rsidR="00245A90">
                        <w:rPr>
                          <w:rFonts w:ascii="微软雅黑" w:eastAsia="微软雅黑" w:hAnsi="微软雅黑"/>
                          <w:szCs w:val="21"/>
                        </w:rPr>
                        <w:t>qq</w:t>
                      </w:r>
                      <w:r w:rsidR="0029661E">
                        <w:rPr>
                          <w:rFonts w:ascii="微软雅黑" w:eastAsia="微软雅黑" w:hAnsi="微软雅黑"/>
                          <w:szCs w:val="21"/>
                        </w:rPr>
                        <w:t>.com</w:t>
                      </w:r>
                    </w:p>
                    <w:p w14:paraId="70DC3C05" w14:textId="77777777" w:rsidR="00B0633D" w:rsidRDefault="00B0633D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6EB5BC52" w14:textId="77777777" w:rsidR="00B0633D" w:rsidRDefault="00C66146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1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  <w:t>背景</w:t>
                      </w:r>
                    </w:p>
                    <w:p w14:paraId="5C2AB773" w14:textId="43E601C3" w:rsidR="0029661E" w:rsidRDefault="00C66146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201</w:t>
                      </w:r>
                      <w:r w:rsidR="0029661E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7/9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-20</w:t>
                      </w:r>
                      <w:r w:rsidR="0029661E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21/</w:t>
                      </w:r>
                      <w:r w:rsidR="00DC437F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  </w:t>
                      </w:r>
                    </w:p>
                    <w:p w14:paraId="3A07253B" w14:textId="6FFF76DF" w:rsidR="00FE284D" w:rsidRPr="009E6D8D" w:rsidRDefault="0029661E" w:rsidP="009E6D8D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长沙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理工</w:t>
                      </w:r>
                      <w:r w:rsidR="00C66146"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大学    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测控技术与仪器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     本科</w:t>
                      </w:r>
                    </w:p>
                    <w:p w14:paraId="1CEE3AD6" w14:textId="59AF6D76" w:rsidR="00DC437F" w:rsidRDefault="00DC437F" w:rsidP="00DC437F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1"/>
                        </w:rPr>
                        <w:t>校内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  <w:t>实践</w:t>
                      </w:r>
                    </w:p>
                    <w:p w14:paraId="5A56A38E" w14:textId="77777777" w:rsidR="00647FFC" w:rsidRDefault="00647FFC" w:rsidP="00647FFC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8/11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9/3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节能减排大赛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队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员</w:t>
                      </w:r>
                    </w:p>
                    <w:p w14:paraId="48CD531B" w14:textId="77777777" w:rsidR="00647FFC" w:rsidRDefault="00647FFC" w:rsidP="00647FFC">
                      <w:pPr>
                        <w:snapToGrid w:val="0"/>
                        <w:spacing w:line="380" w:lineRule="exact"/>
                        <w:ind w:firstLineChars="50" w:firstLine="105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制作的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基于5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1单片机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的农田温湿度智能</w:t>
                      </w:r>
                    </w:p>
                    <w:p w14:paraId="1BD1CA9D" w14:textId="1E231539" w:rsidR="00647FFC" w:rsidRPr="00647FFC" w:rsidRDefault="00647FFC" w:rsidP="00647FFC">
                      <w:pPr>
                        <w:snapToGrid w:val="0"/>
                        <w:spacing w:line="380" w:lineRule="exact"/>
                        <w:ind w:firstLineChars="50" w:firstLine="105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调控系统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”获得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校节能减排大赛三等奖</w:t>
                      </w:r>
                    </w:p>
                    <w:p w14:paraId="0E8AE124" w14:textId="7B919A1A" w:rsidR="00FE284D" w:rsidRDefault="00FE284D" w:rsidP="00DC437F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20</w:t>
                      </w:r>
                      <w:r w:rsidR="00FB7314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17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/8-20</w:t>
                      </w:r>
                      <w:r w:rsidR="00FB7314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19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/7       </w:t>
                      </w:r>
                      <w:r w:rsidR="00FB7314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长沙理工大学</w:t>
                      </w:r>
                      <w:r w:rsidR="00FB7314"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校篮球队 成员</w:t>
                      </w:r>
                    </w:p>
                    <w:p w14:paraId="1CAAB7B2" w14:textId="6B1D45AD" w:rsidR="00394A82" w:rsidRPr="009E6D8D" w:rsidRDefault="00394A82" w:rsidP="00DC437F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长沙理工大学连续两年取得C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UBA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阳光组湖南省第一名</w:t>
                      </w:r>
                    </w:p>
                    <w:p w14:paraId="7F939892" w14:textId="5D06F6DB" w:rsidR="00DC437F" w:rsidRDefault="00DC437F" w:rsidP="00DC437F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201</w:t>
                      </w:r>
                      <w:r w:rsidR="00FB7314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/</w:t>
                      </w:r>
                      <w:r w:rsidR="00FB7314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-20</w:t>
                      </w:r>
                      <w:r w:rsidR="00FB7314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/</w:t>
                      </w:r>
                      <w:r w:rsidR="00FB7314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     </w:t>
                      </w:r>
                      <w:r w:rsidR="00FE284D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 </w:t>
                      </w:r>
                      <w:r w:rsidR="00FB7314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 汽机</w:t>
                      </w:r>
                      <w:r w:rsidR="00FB7314"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学院篮球队队长</w:t>
                      </w:r>
                    </w:p>
                    <w:p w14:paraId="6F3916E2" w14:textId="7CF632C9" w:rsidR="00394A82" w:rsidRPr="009E6D8D" w:rsidRDefault="00394A82" w:rsidP="00DC437F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带领学院进入八强</w:t>
                      </w:r>
                    </w:p>
                    <w:p w14:paraId="24127FC8" w14:textId="0C073405" w:rsidR="00FB7314" w:rsidRDefault="00FB7314" w:rsidP="00DC437F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017/9-2018/9       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院学生会生活权益部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干事</w:t>
                      </w:r>
                    </w:p>
                    <w:p w14:paraId="0B6365FB" w14:textId="0001ABE1" w:rsidR="00394A82" w:rsidRPr="009E6D8D" w:rsidRDefault="00394A82" w:rsidP="00DC437F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协调同学与学院之间的关系，反映同学们生活上的诉求</w:t>
                      </w:r>
                    </w:p>
                    <w:p w14:paraId="1D818438" w14:textId="4CB9C1ED" w:rsidR="00FE284D" w:rsidRDefault="00FE284D" w:rsidP="00FE284D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8/6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金工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实习  长沙理工大学工程训练中心</w:t>
                      </w:r>
                    </w:p>
                    <w:p w14:paraId="0CBA279F" w14:textId="6ACC9488" w:rsidR="00FE284D" w:rsidRPr="00FE284D" w:rsidRDefault="00FE284D" w:rsidP="00FE284D">
                      <w:pPr>
                        <w:snapToGrid w:val="0"/>
                        <w:spacing w:line="380" w:lineRule="exact"/>
                        <w:ind w:firstLineChars="50" w:firstLine="105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E284D">
                        <w:rPr>
                          <w:rFonts w:ascii="微软雅黑" w:eastAsia="微软雅黑" w:hAnsi="微软雅黑" w:hint="eastAsia"/>
                          <w:szCs w:val="21"/>
                        </w:rPr>
                        <w:t>了解</w:t>
                      </w:r>
                      <w:r w:rsidR="006414C6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r w:rsidRPr="00FE284D">
                        <w:rPr>
                          <w:rFonts w:ascii="微软雅黑" w:eastAsia="微软雅黑" w:hAnsi="微软雅黑" w:hint="eastAsia"/>
                          <w:szCs w:val="21"/>
                        </w:rPr>
                        <w:t>掌握</w:t>
                      </w:r>
                      <w:r w:rsidR="006414C6">
                        <w:rPr>
                          <w:rFonts w:ascii="微软雅黑" w:eastAsia="微软雅黑" w:hAnsi="微软雅黑" w:hint="eastAsia"/>
                          <w:szCs w:val="21"/>
                        </w:rPr>
                        <w:t>并实践</w:t>
                      </w:r>
                      <w:r w:rsidRPr="00FE284D">
                        <w:rPr>
                          <w:rFonts w:ascii="微软雅黑" w:eastAsia="微软雅黑" w:hAnsi="微软雅黑" w:hint="eastAsia"/>
                          <w:szCs w:val="21"/>
                        </w:rPr>
                        <w:t>工业上基本的加工流程与技术</w:t>
                      </w:r>
                    </w:p>
                    <w:p w14:paraId="5C8EB8FB" w14:textId="0D3614B6" w:rsidR="00FE284D" w:rsidRDefault="00FE284D" w:rsidP="00FE284D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020/6  线上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 xml:space="preserve">生产实习 </w:t>
                      </w:r>
                    </w:p>
                    <w:p w14:paraId="6A5B5431" w14:textId="77777777" w:rsidR="00FE284D" w:rsidRPr="00FE284D" w:rsidRDefault="00FE284D" w:rsidP="00FE284D">
                      <w:pPr>
                        <w:snapToGrid w:val="0"/>
                        <w:spacing w:line="380" w:lineRule="exact"/>
                        <w:ind w:firstLineChars="50" w:firstLine="105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E284D">
                        <w:rPr>
                          <w:rFonts w:ascii="微软雅黑" w:eastAsia="微软雅黑" w:hAnsi="微软雅黑"/>
                          <w:szCs w:val="21"/>
                        </w:rPr>
                        <w:t>了解</w:t>
                      </w:r>
                      <w:r w:rsidRPr="00FE284D">
                        <w:rPr>
                          <w:rFonts w:ascii="微软雅黑" w:eastAsia="微软雅黑" w:hAnsi="微软雅黑" w:hint="eastAsia"/>
                          <w:szCs w:val="21"/>
                        </w:rPr>
                        <w:t>专业所学知识的应用以及相关行业的发展现状</w:t>
                      </w:r>
                    </w:p>
                    <w:p w14:paraId="59096D35" w14:textId="77777777" w:rsidR="00FE284D" w:rsidRDefault="00FE284D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</w:pPr>
                    </w:p>
                    <w:p w14:paraId="7A7EF331" w14:textId="01E56968" w:rsidR="00B0633D" w:rsidRDefault="00C66146">
                      <w:pPr>
                        <w:snapToGrid w:val="0"/>
                        <w:spacing w:afterLines="50" w:after="156" w:line="380" w:lineRule="exact"/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1"/>
                        </w:rPr>
                        <w:t>校外</w:t>
                      </w:r>
                      <w:r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  <w:t>实践</w:t>
                      </w:r>
                    </w:p>
                    <w:p w14:paraId="7C0A7F57" w14:textId="4A0FC626" w:rsidR="00B0633D" w:rsidRDefault="00791F53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201</w:t>
                      </w:r>
                      <w:r w:rsidR="00FF4772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/12-20</w:t>
                      </w:r>
                      <w:r w:rsidR="00FF4772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/</w:t>
                      </w:r>
                      <w:r w:rsidR="00FF4772"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 xml:space="preserve">   </w:t>
                      </w:r>
                      <w:r w:rsidR="00FF4772"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兼职家教</w:t>
                      </w:r>
                    </w:p>
                    <w:p w14:paraId="0B593E76" w14:textId="0389B6E2" w:rsidR="00394A82" w:rsidRPr="00394A82" w:rsidRDefault="00FF4772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寒假在教学机构</w:t>
                      </w:r>
                      <w:r w:rsidR="00394A82">
                        <w:rPr>
                          <w:rFonts w:ascii="微软雅黑" w:eastAsia="微软雅黑" w:hAnsi="微软雅黑" w:hint="eastAsia"/>
                          <w:szCs w:val="21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家教工作，辅导数学和英语</w:t>
                      </w:r>
                      <w:r w:rsidR="00791F53" w:rsidRPr="00791F53"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14:paraId="2C41726C" w14:textId="46044C97" w:rsidR="00FE284D" w:rsidRDefault="00394A82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  <w:t>2018/7-2018/9    工厂</w:t>
                      </w:r>
                      <w:r>
                        <w:rPr>
                          <w:rFonts w:ascii="微软雅黑" w:eastAsia="微软雅黑" w:hAnsi="微软雅黑" w:hint="eastAsia"/>
                          <w:color w:val="0070C0"/>
                          <w:szCs w:val="21"/>
                        </w:rPr>
                        <w:t>实地体验</w:t>
                      </w:r>
                    </w:p>
                    <w:p w14:paraId="2DFB1426" w14:textId="15B658B5" w:rsidR="00394A82" w:rsidRDefault="00394A82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在巴陵石化热电事业部实地参观了解一些工作情况。</w:t>
                      </w:r>
                    </w:p>
                    <w:p w14:paraId="710A0964" w14:textId="4264B35B" w:rsidR="00B0633D" w:rsidRDefault="00C66146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1"/>
                        </w:rPr>
                        <w:t>主修课程</w:t>
                      </w:r>
                    </w:p>
                    <w:p w14:paraId="5D11A346" w14:textId="0F75CAA2" w:rsidR="00C66146" w:rsidRDefault="00C66146"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电路理论，C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语言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，单片机，数电</w:t>
                      </w:r>
                      <w:r w:rsidR="00394A82">
                        <w:rPr>
                          <w:rFonts w:ascii="微软雅黑" w:eastAsia="微软雅黑" w:hAnsi="微软雅黑" w:hint="eastAsia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模电，自动控制原理，虚拟仪器设计，测控电路，无损检测技术，嵌入式系统设计</w:t>
                      </w:r>
                    </w:p>
                  </w:txbxContent>
                </v:textbox>
              </v:shape>
            </w:pict>
          </mc:Fallback>
        </mc:AlternateContent>
      </w:r>
      <w:r w:rsidR="00245A90">
        <w:rPr>
          <w:noProof/>
        </w:rPr>
        <w:drawing>
          <wp:anchor distT="0" distB="0" distL="114300" distR="114300" simplePos="0" relativeHeight="251689472" behindDoc="0" locked="0" layoutInCell="1" allowOverlap="1" wp14:anchorId="1943578E" wp14:editId="176DEF81">
            <wp:simplePos x="0" y="0"/>
            <wp:positionH relativeFrom="column">
              <wp:posOffset>479425</wp:posOffset>
            </wp:positionH>
            <wp:positionV relativeFrom="paragraph">
              <wp:posOffset>1377950</wp:posOffset>
            </wp:positionV>
            <wp:extent cx="1167765" cy="164401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84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2800AA" wp14:editId="4EA1A996">
                <wp:simplePos x="0" y="0"/>
                <wp:positionH relativeFrom="column">
                  <wp:posOffset>4650105</wp:posOffset>
                </wp:positionH>
                <wp:positionV relativeFrom="paragraph">
                  <wp:posOffset>53340</wp:posOffset>
                </wp:positionV>
                <wp:extent cx="1977390" cy="8915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8B4E3" w14:textId="5B9D579A" w:rsidR="00B0633D" w:rsidRDefault="00DC437F" w:rsidP="00DC437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姓名：</w:t>
                            </w:r>
                            <w:r w:rsidR="00245A90"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李凌霄</w:t>
                            </w:r>
                          </w:p>
                          <w:p w14:paraId="19800CA8" w14:textId="349A4046" w:rsidR="00B0633D" w:rsidRDefault="000C64A0">
                            <w:pPr>
                              <w:snapToGrid w:val="0"/>
                              <w:spacing w:line="640" w:lineRule="exact"/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00AA" id="文本框 7" o:spid="_x0000_s1029" type="#_x0000_t202" style="position:absolute;left:0;text-align:left;margin-left:366.15pt;margin-top:4.2pt;width:155.7pt;height:70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" filled="f" stroked="f" strokeweight=".5pt">
                <v:textbox>
                  <w:txbxContent>
                    <w:p w14:paraId="0B38B4E3" w14:textId="5B9D579A" w:rsidR="00B0633D" w:rsidRDefault="00DC437F" w:rsidP="00DC437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姓名：</w:t>
                      </w:r>
                      <w:r w:rsidR="00245A90"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李凌霄</w:t>
                      </w:r>
                    </w:p>
                    <w:p w14:paraId="19800CA8" w14:textId="349A4046" w:rsidR="00B0633D" w:rsidRDefault="000C64A0">
                      <w:pPr>
                        <w:snapToGrid w:val="0"/>
                        <w:spacing w:line="640" w:lineRule="exact"/>
                        <w:jc w:val="righ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E284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BB2185" wp14:editId="57EA4198">
                <wp:simplePos x="0" y="0"/>
                <wp:positionH relativeFrom="column">
                  <wp:posOffset>6738504</wp:posOffset>
                </wp:positionH>
                <wp:positionV relativeFrom="paragraph">
                  <wp:posOffset>8668327</wp:posOffset>
                </wp:positionV>
                <wp:extent cx="723900" cy="495300"/>
                <wp:effectExtent l="0" t="0" r="19050" b="1905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8B8F8" id="矩形 193" o:spid="_x0000_s1026" style="position:absolute;left:0;text-align:left;margin-left:530.6pt;margin-top:682.55pt;width:57pt;height:3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" fillcolor="white [3201]" strokecolor="white [3212]" strokeweight="1pt"/>
            </w:pict>
          </mc:Fallback>
        </mc:AlternateContent>
      </w:r>
      <w:r w:rsidR="00FE28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53207" wp14:editId="1B657A6C">
                <wp:simplePos x="0" y="0"/>
                <wp:positionH relativeFrom="column">
                  <wp:posOffset>6354040</wp:posOffset>
                </wp:positionH>
                <wp:positionV relativeFrom="paragraph">
                  <wp:posOffset>6917632</wp:posOffset>
                </wp:positionV>
                <wp:extent cx="271463" cy="233363"/>
                <wp:effectExtent l="0" t="0" r="14605" b="1460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3" cy="233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A9440" id="矩形 196" o:spid="_x0000_s1026" style="position:absolute;left:0;text-align:left;margin-left:500.3pt;margin-top:544.7pt;width:21.4pt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" fillcolor="white [3201]" strokecolor="white [3212]" strokeweight="1pt"/>
            </w:pict>
          </mc:Fallback>
        </mc:AlternateContent>
      </w:r>
      <w:r w:rsidR="00B75D5A" w:rsidRPr="00B75D5A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FBE69B" wp14:editId="04023985">
                <wp:simplePos x="0" y="0"/>
                <wp:positionH relativeFrom="column">
                  <wp:posOffset>4696056</wp:posOffset>
                </wp:positionH>
                <wp:positionV relativeFrom="paragraph">
                  <wp:posOffset>481272</wp:posOffset>
                </wp:positionV>
                <wp:extent cx="1914525" cy="678815"/>
                <wp:effectExtent l="0" t="0" r="28575" b="2603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678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359CF" w14:textId="3F2C0859" w:rsidR="00B75D5A" w:rsidRPr="00B75D5A" w:rsidRDefault="00B75D5A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E69B" id="_x0000_s1030" type="#_x0000_t202" style="position:absolute;left:0;text-align:left;margin-left:369.75pt;margin-top:37.9pt;width:150.75pt;height:5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" strokecolor="white [3212]">
                <v:textbox>
                  <w:txbxContent>
                    <w:p w14:paraId="60E359CF" w14:textId="3F2C0859" w:rsidR="00B75D5A" w:rsidRPr="00B75D5A" w:rsidRDefault="00B75D5A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6146"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6907ED15" wp14:editId="0659FC91">
                <wp:simplePos x="0" y="0"/>
                <wp:positionH relativeFrom="column">
                  <wp:posOffset>-455930</wp:posOffset>
                </wp:positionH>
                <wp:positionV relativeFrom="paragraph">
                  <wp:posOffset>-455930</wp:posOffset>
                </wp:positionV>
                <wp:extent cx="7553960" cy="10673080"/>
                <wp:effectExtent l="0" t="0" r="27940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960" cy="10673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EAFA3" id="矩形 28" o:spid="_x0000_s1026" style="position:absolute;left:0;text-align:left;margin-left:-35.9pt;margin-top:-35.9pt;width:594.8pt;height:840.4p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" fillcolor="white [3201]" strokecolor="#70ad47 [3209]" strokeweight="1pt"/>
            </w:pict>
          </mc:Fallback>
        </mc:AlternateContent>
      </w:r>
      <w:r w:rsidR="008F02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0F28C" wp14:editId="6CF57F58">
                <wp:simplePos x="0" y="0"/>
                <wp:positionH relativeFrom="column">
                  <wp:posOffset>5772150</wp:posOffset>
                </wp:positionH>
                <wp:positionV relativeFrom="paragraph">
                  <wp:posOffset>3167063</wp:posOffset>
                </wp:positionV>
                <wp:extent cx="300038" cy="238125"/>
                <wp:effectExtent l="0" t="0" r="24130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F4E49" id="矩形 195" o:spid="_x0000_s1026" style="position:absolute;left:0;text-align:left;margin-left:454.5pt;margin-top:249.4pt;width:23.6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" fillcolor="white [3201]" strokecolor="white [3212]" strokeweight="1pt"/>
            </w:pict>
          </mc:Fallback>
        </mc:AlternateContent>
      </w:r>
      <w:r w:rsidR="00001208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1A359C9" wp14:editId="31D491DE">
                <wp:simplePos x="0" y="0"/>
                <wp:positionH relativeFrom="column">
                  <wp:posOffset>5770880</wp:posOffset>
                </wp:positionH>
                <wp:positionV relativeFrom="paragraph">
                  <wp:posOffset>6797040</wp:posOffset>
                </wp:positionV>
                <wp:extent cx="335280" cy="22860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4E1B" id="矩形 29" o:spid="_x0000_s1026" style="position:absolute;left:0;text-align:left;margin-left:454.4pt;margin-top:535.2pt;width:26.4pt;height:18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" filled="f" stroked="f"/>
            </w:pict>
          </mc:Fallback>
        </mc:AlternateContent>
      </w:r>
      <w:r w:rsidR="00791F53"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7017E82F" wp14:editId="7B447B6E">
                <wp:simplePos x="0" y="0"/>
                <wp:positionH relativeFrom="column">
                  <wp:posOffset>5781040</wp:posOffset>
                </wp:positionH>
                <wp:positionV relativeFrom="paragraph">
                  <wp:posOffset>6802120</wp:posOffset>
                </wp:positionV>
                <wp:extent cx="274320" cy="22860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44A9" id="矩形 20" o:spid="_x0000_s1026" style="position:absolute;left:0;text-align:left;margin-left:455.2pt;margin-top:535.6pt;width:21.6pt;height:18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" filled="f" stroked="f"/>
            </w:pict>
          </mc:Fallback>
        </mc:AlternateContent>
      </w:r>
      <w:r w:rsidR="00C66146">
        <w:rPr>
          <w:noProof/>
        </w:rPr>
        <w:drawing>
          <wp:anchor distT="0" distB="0" distL="114300" distR="114300" simplePos="0" relativeHeight="251646464" behindDoc="0" locked="0" layoutInCell="1" allowOverlap="1" wp14:anchorId="686B1D2A" wp14:editId="7FF37275">
            <wp:simplePos x="0" y="0"/>
            <wp:positionH relativeFrom="column">
              <wp:posOffset>2667000</wp:posOffset>
            </wp:positionH>
            <wp:positionV relativeFrom="paragraph">
              <wp:posOffset>3165475</wp:posOffset>
            </wp:positionV>
            <wp:extent cx="257175" cy="257175"/>
            <wp:effectExtent l="0" t="0" r="9525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146">
        <w:rPr>
          <w:noProof/>
        </w:rPr>
        <w:drawing>
          <wp:anchor distT="0" distB="0" distL="114300" distR="114300" simplePos="0" relativeHeight="251634176" behindDoc="0" locked="0" layoutInCell="1" allowOverlap="1" wp14:anchorId="2864FB3C" wp14:editId="64ABE501">
            <wp:simplePos x="0" y="0"/>
            <wp:positionH relativeFrom="column">
              <wp:posOffset>2667000</wp:posOffset>
            </wp:positionH>
            <wp:positionV relativeFrom="paragraph">
              <wp:posOffset>1346200</wp:posOffset>
            </wp:positionV>
            <wp:extent cx="257175" cy="257175"/>
            <wp:effectExtent l="0" t="0" r="9525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14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2DFF46" wp14:editId="79A6EFDA">
                <wp:simplePos x="0" y="0"/>
                <wp:positionH relativeFrom="column">
                  <wp:posOffset>-652780</wp:posOffset>
                </wp:positionH>
                <wp:positionV relativeFrom="paragraph">
                  <wp:posOffset>-200025</wp:posOffset>
                </wp:positionV>
                <wp:extent cx="1545590" cy="508635"/>
                <wp:effectExtent l="0" t="361950" r="0" b="3657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7550">
                          <a:off x="0" y="0"/>
                          <a:ext cx="154559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E0867" w14:textId="77777777" w:rsidR="00B0633D" w:rsidRDefault="00C66146"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Arial" w:eastAsia="微软雅黑" w:hAnsi="Arial" w:cs="Arial"/>
                                <w:color w:val="0070C0"/>
                                <w:spacing w:val="20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eastAsia="微软雅黑" w:hAnsi="Arial" w:cs="Arial"/>
                                <w:color w:val="0070C0"/>
                                <w:spacing w:val="20"/>
                                <w:sz w:val="36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DFF46" id="_x0000_s1031" type="#_x0000_t202" style="position:absolute;left:0;text-align:left;margin-left:-51.4pt;margin-top:-15.75pt;width:121.7pt;height:40.05pt;rotation:-2285513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" filled="f" stroked="f" strokeweight=".5pt">
                <v:textbox style="mso-fit-shape-to-text:t">
                  <w:txbxContent>
                    <w:p w14:paraId="1DBE0867" w14:textId="77777777" w:rsidR="00B0633D" w:rsidRDefault="00C66146">
                      <w:pPr>
                        <w:snapToGrid w:val="0"/>
                        <w:spacing w:line="380" w:lineRule="exact"/>
                        <w:jc w:val="center"/>
                        <w:rPr>
                          <w:rFonts w:ascii="Arial" w:eastAsia="微软雅黑" w:hAnsi="Arial" w:cs="Arial"/>
                          <w:color w:val="0070C0"/>
                          <w:spacing w:val="20"/>
                          <w:sz w:val="36"/>
                          <w:szCs w:val="28"/>
                        </w:rPr>
                      </w:pPr>
                      <w:r>
                        <w:rPr>
                          <w:rFonts w:ascii="Arial" w:eastAsia="微软雅黑" w:hAnsi="Arial" w:cs="Arial"/>
                          <w:color w:val="0070C0"/>
                          <w:spacing w:val="20"/>
                          <w:sz w:val="36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C6614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4C6CB8" wp14:editId="52F37F52">
                <wp:simplePos x="0" y="0"/>
                <wp:positionH relativeFrom="column">
                  <wp:posOffset>-1155065</wp:posOffset>
                </wp:positionH>
                <wp:positionV relativeFrom="paragraph">
                  <wp:posOffset>193675</wp:posOffset>
                </wp:positionV>
                <wp:extent cx="2924175" cy="196215"/>
                <wp:effectExtent l="0" t="819150" r="0" b="8324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7550">
                          <a:off x="0" y="0"/>
                          <a:ext cx="2923987" cy="19636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D762D" w14:textId="77777777" w:rsidR="00B0633D" w:rsidRDefault="00B063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C6CB8" id="文本框 1" o:spid="_x0000_s1032" type="#_x0000_t202" style="position:absolute;left:0;text-align:left;margin-left:-90.95pt;margin-top:15.25pt;width:230.25pt;height:15.45pt;rotation:-2285513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" fillcolor="#0070c0" stroked="f" strokeweight=".5pt">
                <v:textbox>
                  <w:txbxContent>
                    <w:p w14:paraId="439D762D" w14:textId="77777777" w:rsidR="00B0633D" w:rsidRDefault="00B0633D"/>
                  </w:txbxContent>
                </v:textbox>
              </v:shape>
            </w:pict>
          </mc:Fallback>
        </mc:AlternateContent>
      </w:r>
    </w:p>
    <w:sectPr w:rsidR="00B063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02420" w14:textId="77777777" w:rsidR="003928EC" w:rsidRDefault="003928EC" w:rsidP="00DC437F">
      <w:r>
        <w:separator/>
      </w:r>
    </w:p>
  </w:endnote>
  <w:endnote w:type="continuationSeparator" w:id="0">
    <w:p w14:paraId="7B67E85F" w14:textId="77777777" w:rsidR="003928EC" w:rsidRDefault="003928EC" w:rsidP="00DC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C8426" w14:textId="77777777" w:rsidR="003928EC" w:rsidRDefault="003928EC" w:rsidP="00DC437F">
      <w:r>
        <w:separator/>
      </w:r>
    </w:p>
  </w:footnote>
  <w:footnote w:type="continuationSeparator" w:id="0">
    <w:p w14:paraId="15889495" w14:textId="77777777" w:rsidR="003928EC" w:rsidRDefault="003928EC" w:rsidP="00DC4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06167"/>
    <w:multiLevelType w:val="multilevel"/>
    <w:tmpl w:val="284061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C46068"/>
    <w:multiLevelType w:val="multilevel"/>
    <w:tmpl w:val="77C460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D169CF"/>
    <w:rsid w:val="00001208"/>
    <w:rsid w:val="000213A9"/>
    <w:rsid w:val="000903DB"/>
    <w:rsid w:val="000C64A0"/>
    <w:rsid w:val="000D3445"/>
    <w:rsid w:val="00111A4A"/>
    <w:rsid w:val="001A4F65"/>
    <w:rsid w:val="00211968"/>
    <w:rsid w:val="00245A90"/>
    <w:rsid w:val="0028321B"/>
    <w:rsid w:val="002944E4"/>
    <w:rsid w:val="00295C4A"/>
    <w:rsid w:val="0029661E"/>
    <w:rsid w:val="003061C3"/>
    <w:rsid w:val="003928EC"/>
    <w:rsid w:val="00394A82"/>
    <w:rsid w:val="003A53ED"/>
    <w:rsid w:val="003D0F6A"/>
    <w:rsid w:val="0047487F"/>
    <w:rsid w:val="004B0EA4"/>
    <w:rsid w:val="004B50BE"/>
    <w:rsid w:val="005244E1"/>
    <w:rsid w:val="00587F31"/>
    <w:rsid w:val="00591227"/>
    <w:rsid w:val="006414C6"/>
    <w:rsid w:val="00647FFC"/>
    <w:rsid w:val="00713272"/>
    <w:rsid w:val="00715012"/>
    <w:rsid w:val="007414CE"/>
    <w:rsid w:val="00791F53"/>
    <w:rsid w:val="007D59A2"/>
    <w:rsid w:val="007E22FD"/>
    <w:rsid w:val="007F6B0E"/>
    <w:rsid w:val="008E0DB5"/>
    <w:rsid w:val="008F0226"/>
    <w:rsid w:val="00907F68"/>
    <w:rsid w:val="009E6D8D"/>
    <w:rsid w:val="00A22EB8"/>
    <w:rsid w:val="00A244DB"/>
    <w:rsid w:val="00B0633D"/>
    <w:rsid w:val="00B5139E"/>
    <w:rsid w:val="00B70C78"/>
    <w:rsid w:val="00B75D5A"/>
    <w:rsid w:val="00B84152"/>
    <w:rsid w:val="00BA284C"/>
    <w:rsid w:val="00C66146"/>
    <w:rsid w:val="00CA2F45"/>
    <w:rsid w:val="00CF1A4E"/>
    <w:rsid w:val="00D771D4"/>
    <w:rsid w:val="00DC428D"/>
    <w:rsid w:val="00DC437F"/>
    <w:rsid w:val="00DC57CF"/>
    <w:rsid w:val="00DF1AC3"/>
    <w:rsid w:val="00EB7F49"/>
    <w:rsid w:val="00EF31CE"/>
    <w:rsid w:val="00F605B9"/>
    <w:rsid w:val="00FA778E"/>
    <w:rsid w:val="00FB7314"/>
    <w:rsid w:val="00FE284D"/>
    <w:rsid w:val="00FF4772"/>
    <w:rsid w:val="0E193F0E"/>
    <w:rsid w:val="113F6E30"/>
    <w:rsid w:val="1A4047BC"/>
    <w:rsid w:val="204D06FB"/>
    <w:rsid w:val="22D169CF"/>
    <w:rsid w:val="2E70699B"/>
    <w:rsid w:val="39FB7D0A"/>
    <w:rsid w:val="448F612E"/>
    <w:rsid w:val="4C067E4C"/>
    <w:rsid w:val="4D690D54"/>
    <w:rsid w:val="4EB4738F"/>
    <w:rsid w:val="51F40AFE"/>
    <w:rsid w:val="6164299A"/>
    <w:rsid w:val="63B306F6"/>
    <w:rsid w:val="6464070B"/>
    <w:rsid w:val="65F02AD1"/>
    <w:rsid w:val="67571FDC"/>
    <w:rsid w:val="693953E4"/>
    <w:rsid w:val="6DF6744B"/>
    <w:rsid w:val="71E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F1903D"/>
  <w15:docId w15:val="{4617C468-4441-4D3D-9B81-A6E4D775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4212;&#23626;&#29983;&#31616;&#21382;-&#27714;&#32844;&#31616;&#21382;&#21019;&#24847;&#31616;&#21382;&#20010;&#24615;&#31616;&#21382;&#28909;&#38376;&#31616;&#21382;x6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700D577-17AA-4FCD-95AF-4916FF7676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应届生简历-求职简历创意简历个性简历热门简历x68</Template>
  <TotalTime>106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LWC</dc:creator>
  <cp:lastModifiedBy>李 凌霄</cp:lastModifiedBy>
  <cp:revision>13</cp:revision>
  <dcterms:created xsi:type="dcterms:W3CDTF">2020-09-14T15:06:00Z</dcterms:created>
  <dcterms:modified xsi:type="dcterms:W3CDTF">2020-09-15T17:19:00Z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